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5680075</wp:posOffset>
                </wp:positionV>
                <wp:extent cx="2257425" cy="952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flip:y;margin-left:-17.7pt;margin-top:447.25pt;height:0.75pt;width:177.75pt;z-index:251688960;mso-width-relative:page;mso-height-relative:page;" filled="f" stroked="t" coordsize="21600,21600" o:gfxdata="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XRoH2QAAAAsBAAAPAAAAAAAA&#10;AAEAIAAAACIAAABkcnMvZG93bnJldi54bWxQSwECFAAUAAAACACHTuJAKf9VxtgBAAByAwAADgAA&#10;AAAAAAABACAAAAAoAQAAZHJzL2Uyb0RvYy54bWxQSwUGAAAAAAYABgBZAQAAcg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5438775</wp:posOffset>
                </wp:positionV>
                <wp:extent cx="272415" cy="21590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2415" cy="21590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10.5pt;margin-top:428.25pt;height:17pt;width:21.45pt;z-index:251684864;mso-width-relative:page;mso-height-relative:page;" fillcolor="#000000 [3213]" filled="t" stroked="f" coordsize="3580,2820" o:gfxdata="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Cad8b81QAAAAoBAAAPAAAAAAAAAAEAIAAA&#10;ACIAAABkcnMvZG93bnJldi54bWxQSwECFAAUAAAACACHTuJADNhY4NkHAACAIwAADgAAAAAAAAAB&#10;ACAAAAAkAQAAZHJzL2Uyb0RvYy54bWxQSwUGAAAAAAYABgBZAQAAbws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5334000</wp:posOffset>
                </wp:positionV>
                <wp:extent cx="1380490" cy="346075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27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Calibri" w:hAnsi="Calibri" w:eastAsia="Microsoft YaHei"/>
                                <w:spacing w:val="20"/>
                                <w:sz w:val="32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Microsoft YaHei"/>
                                <w:spacing w:val="20"/>
                                <w:sz w:val="32"/>
                                <w:szCs w:val="21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7.2pt;margin-top:420pt;height:27.25pt;width:108.7pt;z-index:251689984;mso-width-relative:page;mso-height-relative:page;" filled="f" stroked="f" coordsize="21600,21600" o:gfxdata="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X+581gAAAAoBAAAPAAAAAAAAAAEAIAAAACIAAABkcnMvZG93bnJldi54bWxQSwECFAAUAAAACACH&#10;TuJA+9JhFyYCAAAn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default" w:ascii="Calibri" w:hAnsi="Calibri" w:eastAsia="Microsoft YaHei"/>
                          <w:spacing w:val="20"/>
                          <w:sz w:val="32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Calibri" w:hAnsi="Calibri" w:eastAsia="Microsoft YaHei"/>
                          <w:spacing w:val="20"/>
                          <w:sz w:val="32"/>
                          <w:szCs w:val="21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2054225</wp:posOffset>
                </wp:positionV>
                <wp:extent cx="143510" cy="143510"/>
                <wp:effectExtent l="0" t="0" r="8890" b="8890"/>
                <wp:wrapNone/>
                <wp:docPr id="338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9.25pt;margin-top:161.75pt;height:11.3pt;width:11.3pt;z-index:251692032;mso-width-relative:page;mso-height-relative:page;" fillcolor="#0070C0" filled="t" stroked="f" coordsize="4097,4096" o:gfxdata="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Cgl&#10;327bAAAACQEAAA8AAAAAAAAAAQAgAAAAIgAAAGRycy9kb3ducmV2LnhtbFBLAQIUABQAAAAIAIdO&#10;4kCnZjvaBQUAABoUAAAOAAAAAAAAAAEAIAAAACoBAABkcnMvZTJvRG9jLnhtbFBLBQYAAAAABgAG&#10;AFkBAAChCA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leftMargin">
                  <wp:posOffset>300355</wp:posOffset>
                </wp:positionH>
                <wp:positionV relativeFrom="paragraph">
                  <wp:posOffset>2751455</wp:posOffset>
                </wp:positionV>
                <wp:extent cx="107950" cy="143510"/>
                <wp:effectExtent l="0" t="0" r="6350" b="8890"/>
                <wp:wrapNone/>
                <wp:docPr id="339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7950" cy="14351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23.65pt;margin-top:252.65pt;height:11.3pt;width:8.5pt;mso-position-horizontal-relative:page;mso-position-vertical-relative:page;z-index:251693056;mso-width-relative:page;mso-height-relative:page;" fillcolor="#0070C0" filled="t" stroked="f" coordsize="2701,3587" o:gfxdata="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D+vuxHWAAAACQEAAA8AAAAAAAAAAQAgAAAAIgAAAGRycy9kb3ducmV2LnhtbFBLAQIUABQA&#10;AAAIAIdO4kD4WPv7SQUAAFAWAAAOAAAAAAAAAAEAIAAAACUBAABkcnMvZTJvRG9jLnhtbFBLBQYA&#10;AAAABgAGAFkBAADgCA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leftMargin">
                  <wp:posOffset>325120</wp:posOffset>
                </wp:positionH>
                <wp:positionV relativeFrom="paragraph">
                  <wp:posOffset>4390390</wp:posOffset>
                </wp:positionV>
                <wp:extent cx="134620" cy="107950"/>
                <wp:effectExtent l="0" t="0" r="0" b="6350"/>
                <wp:wrapNone/>
                <wp:docPr id="34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4683" cy="10800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5.6pt;margin-top:381.7pt;height:8.5pt;width:10.6pt;mso-position-horizontal-relative:page;mso-position-vertical-relative:page;z-index:251694080;mso-width-relative:page;mso-height-relative:page;" fillcolor="#0070C0" filled="t" stroked="f" coordsize="5035,4028" o:gfxdata="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LcRV3DVAAAACQEAAA8AAAAA&#10;AAAAAQAgAAAAIgAAAGRycy9kb3ducmV2LnhtbFBLAQIUABQAAAAIAIdO4kBs+LmnigQAAP0RAAAO&#10;AAAAAAAAAAEAIAAAACQBAABkcnMvZTJvRG9jLnhtbFBLBQYAAAAABgAGAFkBAAAgCAAAAAA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1201,0;13454,0;0,13486;0,94486;13454,108000;121201,108000;134683,94486;134683,13486;121201,0;121201,27000;67328,60756;13454,27000;13454,13486;67328,47243;121201,13486;121201,2700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3651885</wp:posOffset>
                </wp:positionV>
                <wp:extent cx="144145" cy="144145"/>
                <wp:effectExtent l="0" t="0" r="8890" b="8890"/>
                <wp:wrapNone/>
                <wp:docPr id="342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13.75pt;margin-top:287.55pt;height:11.35pt;width:11.35pt;z-index:251695104;mso-width-relative:page;mso-height-relative:page;" fillcolor="#0070C0" filled="t" stroked="f" coordsize="4545,4545" o:gfxdata="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MwCWe2QAAAAkBAAAPAAAAAAAAAAEAIAAAACIAAABkcnMvZG93bnJl&#10;di54bWxQSwECFAAUAAAACACHTuJAPzVkPjYEAAD4DAAADgAAAAAAAAABACAAAAAoAQAAZHJzL2Uy&#10;b0RvYy54bWxQSwUGAAAAAAYABgBZAQAA0A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356,83643;41251,50312;42106,18407;9346,22241;43247,100752;121758,134653;125592,101924;93687,102748;60356,83643;60356,83643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page">
                  <wp:posOffset>3072765</wp:posOffset>
                </wp:positionH>
                <wp:positionV relativeFrom="paragraph">
                  <wp:posOffset>-98425</wp:posOffset>
                </wp:positionV>
                <wp:extent cx="4222750" cy="159893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159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lang w:val="en-IN"/>
                                <w14:shadow w14:blurRad="63500" w14:dist="50800" w14:dir="18900000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  <w14:shadow w14:blurRad="63500" w14:dist="50800" w14:dir="18900000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Mohammed Qutubuddin Zafar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Full Stack Developer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6705" cy="306705"/>
                                  <wp:effectExtent l="0" t="0" r="17145" b="17145"/>
                                  <wp:docPr id="11" name="Picture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705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87655" cy="306070"/>
                                  <wp:effectExtent l="0" t="0" r="17145" b="17780"/>
                                  <wp:docPr id="16" name="Picture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5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330200" cy="330200"/>
                                  <wp:effectExtent l="0" t="0" r="12700" b="12700"/>
                                  <wp:docPr id="20" name="Picture 20" descr="PinClipart.com_great-gatsby-clip-art_5068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PinClipart.com_great-gatsby-clip-art_50689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461645" cy="320675"/>
                                  <wp:effectExtent l="0" t="0" r="14605" b="3175"/>
                                  <wp:docPr id="13" name="Picture 13" descr="kisspng-logo-world-wide-web-computer-icons-website-portabl-domain-svg-png-icon-free-download-5662-online-5b6d5a180dd4a9.3220857915338931440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kisspng-logo-world-wide-web-computer-icons-website-portabl-domain-svg-png-icon-free-download-5662-online-5b6d5a180dd4a9.322085791533893144056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645" cy="320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"https://www.linkedin.com/in/mohammed-zafar-36a94612b/"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"mailto:qutubuddinzafar2616118@gmail.com"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Gmail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"https://github.com/zafar26"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"https://qutubuddinzafar.netlify.com" \o "portfolio"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ortfolio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 w:themeColor="text1"/>
                                <w:sz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41.95pt;margin-top:-7.75pt;height:125.9pt;width:332.5pt;mso-position-horizontal-relative:page;z-index:251616256;mso-width-relative:page;mso-height-relative:page;" filled="f" stroked="f" coordsize="21600,21600" o:gfxdata="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w+4/3QAAAAwBAAAPAAAAAAAAAAEAIAAAACIAAABkcnMvZG93bnJldi54bWxQSwECFAAU&#10;AAAACACHTuJAFObeJi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lang w:val="en-IN"/>
                          <w14:shadow w14:blurRad="63500" w14:dist="50800" w14:dir="18900000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  <w14:shadow w14:blurRad="63500" w14:dist="50800" w14:dir="18900000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Mohammed Qutubuddin Zafar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Full Stack Developer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6705" cy="306705"/>
                            <wp:effectExtent l="0" t="0" r="17145" b="17145"/>
                            <wp:docPr id="11" name="Picture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705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87655" cy="306070"/>
                            <wp:effectExtent l="0" t="0" r="17145" b="17780"/>
                            <wp:docPr id="16" name="Picture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5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330200" cy="330200"/>
                            <wp:effectExtent l="0" t="0" r="12700" b="12700"/>
                            <wp:docPr id="20" name="Picture 20" descr="PinClipart.com_great-gatsby-clip-art_5068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PinClipart.com_great-gatsby-clip-art_50689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  <w:drawing>
                          <wp:inline distT="0" distB="0" distL="114300" distR="114300">
                            <wp:extent cx="461645" cy="320675"/>
                            <wp:effectExtent l="0" t="0" r="14605" b="3175"/>
                            <wp:docPr id="13" name="Picture 13" descr="kisspng-logo-world-wide-web-computer-icons-website-portabl-domain-svg-png-icon-free-download-5662-online-5b6d5a180dd4a9.3220857915338931440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kisspng-logo-world-wide-web-computer-icons-website-portabl-domain-svg-png-icon-free-download-5662-online-5b6d5a180dd4a9.322085791533893144056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645" cy="320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"https://www.linkedin.com/in/mohammed-zafar-36a94612b/"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"mailto:qutubuddinzafar2616118@gmail.com"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Gmail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"https://github.com/zafar26"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"https://qutubuddinzafar.netlify.com" \o "portfolio"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ortfolio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szCs w:val="24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 w:themeColor="text1"/>
                          <w:sz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3346450</wp:posOffset>
                </wp:positionV>
                <wp:extent cx="4104005" cy="0"/>
                <wp:effectExtent l="0" t="0" r="30480" b="19050"/>
                <wp:wrapNone/>
                <wp:docPr id="575" name="直接连接符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5" o:spid="_x0000_s1026" o:spt="20" style="position:absolute;left:0pt;margin-left:205.5pt;margin-top:263.5pt;height:0pt;width:323.15pt;z-index:251675648;mso-width-relative:page;mso-height-relative:page;" filled="f" stroked="t" coordsize="21600,21600" o:gfxdata="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nDfrjbAAAADAEAAA8AAAAAAAAAAQAgAAAA&#10;IgAAAGRycy9kb3ducmV2LnhtbFBLAQIUABQAAAAIAIdO4kBTqRGAzwEAAGcDAAAOAAAAAAAAAAEA&#10;IAAAACoBAABkcnMvZTJvRG9jLnhtbFBLBQYAAAAABgAGAFkBAABrBQAAAAA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2971800</wp:posOffset>
                </wp:positionV>
                <wp:extent cx="1348105" cy="3460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Calibri" w:hAnsi="Calibri" w:eastAsia="Microsoft YaHei"/>
                                <w:sz w:val="32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Microsoft YaHei"/>
                                <w:sz w:val="32"/>
                                <w:szCs w:val="28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29.2pt;margin-top:234pt;height:27.25pt;width:106.15pt;z-index:251676672;mso-width-relative:page;mso-height-relative:page;" filled="f" stroked="f" coordsize="21600,21600" o:gfxdata="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GwEB9cAAAALAQAADwAAAAAAAAABACAAAAAiAAAAZHJzL2Rvd25yZXYueG1sUEsBAhQAFAAAAAgA&#10;h07iQCytr7c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default" w:ascii="Calibri" w:hAnsi="Calibri" w:eastAsia="Microsoft YaHei"/>
                          <w:sz w:val="32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eastAsia="Microsoft YaHei"/>
                          <w:sz w:val="32"/>
                          <w:szCs w:val="28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3030855</wp:posOffset>
                </wp:positionV>
                <wp:extent cx="182880" cy="237490"/>
                <wp:effectExtent l="0" t="0" r="7620" b="10160"/>
                <wp:wrapNone/>
                <wp:docPr id="111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3288665" y="3993515"/>
                          <a:ext cx="182880" cy="237490"/>
                        </a:xfrm>
                        <a:custGeom>
                          <a:avLst/>
                          <a:gdLst>
                            <a:gd name="T0" fmla="*/ 2241 w 2266"/>
                            <a:gd name="T1" fmla="*/ 1 h 2843"/>
                            <a:gd name="T2" fmla="*/ 25 w 2266"/>
                            <a:gd name="T3" fmla="*/ 0 h 2843"/>
                            <a:gd name="T4" fmla="*/ 0 w 2266"/>
                            <a:gd name="T5" fmla="*/ 25 h 2843"/>
                            <a:gd name="T6" fmla="*/ 1 w 2266"/>
                            <a:gd name="T7" fmla="*/ 1421 h 2843"/>
                            <a:gd name="T8" fmla="*/ 1 w 2266"/>
                            <a:gd name="T9" fmla="*/ 2815 h 2843"/>
                            <a:gd name="T10" fmla="*/ 28 w 2266"/>
                            <a:gd name="T11" fmla="*/ 2843 h 2843"/>
                            <a:gd name="T12" fmla="*/ 2239 w 2266"/>
                            <a:gd name="T13" fmla="*/ 2843 h 2843"/>
                            <a:gd name="T14" fmla="*/ 2266 w 2266"/>
                            <a:gd name="T15" fmla="*/ 2816 h 2843"/>
                            <a:gd name="T16" fmla="*/ 2266 w 2266"/>
                            <a:gd name="T17" fmla="*/ 26 h 2843"/>
                            <a:gd name="T18" fmla="*/ 2241 w 2266"/>
                            <a:gd name="T19" fmla="*/ 1 h 2843"/>
                            <a:gd name="T20" fmla="*/ 213 w 2266"/>
                            <a:gd name="T21" fmla="*/ 296 h 2843"/>
                            <a:gd name="T22" fmla="*/ 2054 w 2266"/>
                            <a:gd name="T23" fmla="*/ 297 h 2843"/>
                            <a:gd name="T24" fmla="*/ 2073 w 2266"/>
                            <a:gd name="T25" fmla="*/ 315 h 2843"/>
                            <a:gd name="T26" fmla="*/ 2073 w 2266"/>
                            <a:gd name="T27" fmla="*/ 595 h 2843"/>
                            <a:gd name="T28" fmla="*/ 2049 w 2266"/>
                            <a:gd name="T29" fmla="*/ 619 h 2843"/>
                            <a:gd name="T30" fmla="*/ 1133 w 2266"/>
                            <a:gd name="T31" fmla="*/ 619 h 2843"/>
                            <a:gd name="T32" fmla="*/ 223 w 2266"/>
                            <a:gd name="T33" fmla="*/ 619 h 2843"/>
                            <a:gd name="T34" fmla="*/ 194 w 2266"/>
                            <a:gd name="T35" fmla="*/ 589 h 2843"/>
                            <a:gd name="T36" fmla="*/ 194 w 2266"/>
                            <a:gd name="T37" fmla="*/ 317 h 2843"/>
                            <a:gd name="T38" fmla="*/ 213 w 2266"/>
                            <a:gd name="T39" fmla="*/ 296 h 2843"/>
                            <a:gd name="T40" fmla="*/ 194 w 2266"/>
                            <a:gd name="T41" fmla="*/ 964 h 2843"/>
                            <a:gd name="T42" fmla="*/ 219 w 2266"/>
                            <a:gd name="T43" fmla="*/ 939 h 2843"/>
                            <a:gd name="T44" fmla="*/ 1134 w 2266"/>
                            <a:gd name="T45" fmla="*/ 939 h 2843"/>
                            <a:gd name="T46" fmla="*/ 2048 w 2266"/>
                            <a:gd name="T47" fmla="*/ 939 h 2843"/>
                            <a:gd name="T48" fmla="*/ 2072 w 2266"/>
                            <a:gd name="T49" fmla="*/ 964 h 2843"/>
                            <a:gd name="T50" fmla="*/ 2073 w 2266"/>
                            <a:gd name="T51" fmla="*/ 1237 h 2843"/>
                            <a:gd name="T52" fmla="*/ 2048 w 2266"/>
                            <a:gd name="T53" fmla="*/ 1261 h 2843"/>
                            <a:gd name="T54" fmla="*/ 711 w 2266"/>
                            <a:gd name="T55" fmla="*/ 1261 h 2843"/>
                            <a:gd name="T56" fmla="*/ 216 w 2266"/>
                            <a:gd name="T57" fmla="*/ 1261 h 2843"/>
                            <a:gd name="T58" fmla="*/ 194 w 2266"/>
                            <a:gd name="T59" fmla="*/ 1240 h 2843"/>
                            <a:gd name="T60" fmla="*/ 194 w 2266"/>
                            <a:gd name="T61" fmla="*/ 964 h 2843"/>
                            <a:gd name="T62" fmla="*/ 194 w 2266"/>
                            <a:gd name="T63" fmla="*/ 1599 h 2843"/>
                            <a:gd name="T64" fmla="*/ 210 w 2266"/>
                            <a:gd name="T65" fmla="*/ 1582 h 2843"/>
                            <a:gd name="T66" fmla="*/ 1131 w 2266"/>
                            <a:gd name="T67" fmla="*/ 1583 h 2843"/>
                            <a:gd name="T68" fmla="*/ 2047 w 2266"/>
                            <a:gd name="T69" fmla="*/ 1583 h 2843"/>
                            <a:gd name="T70" fmla="*/ 2072 w 2266"/>
                            <a:gd name="T71" fmla="*/ 1609 h 2843"/>
                            <a:gd name="T72" fmla="*/ 2073 w 2266"/>
                            <a:gd name="T73" fmla="*/ 1883 h 2843"/>
                            <a:gd name="T74" fmla="*/ 2054 w 2266"/>
                            <a:gd name="T75" fmla="*/ 1903 h 2843"/>
                            <a:gd name="T76" fmla="*/ 213 w 2266"/>
                            <a:gd name="T77" fmla="*/ 1903 h 2843"/>
                            <a:gd name="T78" fmla="*/ 194 w 2266"/>
                            <a:gd name="T79" fmla="*/ 1885 h 2843"/>
                            <a:gd name="T80" fmla="*/ 194 w 2266"/>
                            <a:gd name="T81" fmla="*/ 1599 h 2843"/>
                            <a:gd name="T82" fmla="*/ 2073 w 2266"/>
                            <a:gd name="T83" fmla="*/ 2523 h 2843"/>
                            <a:gd name="T84" fmla="*/ 2052 w 2266"/>
                            <a:gd name="T85" fmla="*/ 2546 h 2843"/>
                            <a:gd name="T86" fmla="*/ 215 w 2266"/>
                            <a:gd name="T87" fmla="*/ 2546 h 2843"/>
                            <a:gd name="T88" fmla="*/ 194 w 2266"/>
                            <a:gd name="T89" fmla="*/ 2525 h 2843"/>
                            <a:gd name="T90" fmla="*/ 194 w 2266"/>
                            <a:gd name="T91" fmla="*/ 2245 h 2843"/>
                            <a:gd name="T92" fmla="*/ 215 w 2266"/>
                            <a:gd name="T93" fmla="*/ 2225 h 2843"/>
                            <a:gd name="T94" fmla="*/ 1135 w 2266"/>
                            <a:gd name="T95" fmla="*/ 2225 h 2843"/>
                            <a:gd name="T96" fmla="*/ 2048 w 2266"/>
                            <a:gd name="T97" fmla="*/ 2225 h 2843"/>
                            <a:gd name="T98" fmla="*/ 2073 w 2266"/>
                            <a:gd name="T99" fmla="*/ 2249 h 2843"/>
                            <a:gd name="T100" fmla="*/ 2073 w 2266"/>
                            <a:gd name="T101" fmla="*/ 2523 h 2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66" h="2843">
                              <a:moveTo>
                                <a:pt x="2241" y="1"/>
                              </a:moveTo>
                              <a:cubicBezTo>
                                <a:pt x="1502" y="1"/>
                                <a:pt x="764" y="1"/>
                                <a:pt x="25" y="0"/>
                              </a:cubicBezTo>
                              <a:cubicBezTo>
                                <a:pt x="6" y="0"/>
                                <a:pt x="0" y="4"/>
                                <a:pt x="0" y="25"/>
                              </a:cubicBezTo>
                              <a:cubicBezTo>
                                <a:pt x="1" y="490"/>
                                <a:pt x="1" y="955"/>
                                <a:pt x="1" y="1421"/>
                              </a:cubicBezTo>
                              <a:cubicBezTo>
                                <a:pt x="1" y="1885"/>
                                <a:pt x="1" y="2350"/>
                                <a:pt x="1" y="2815"/>
                              </a:cubicBezTo>
                              <a:cubicBezTo>
                                <a:pt x="1" y="2843"/>
                                <a:pt x="1" y="2843"/>
                                <a:pt x="28" y="2843"/>
                              </a:cubicBezTo>
                              <a:cubicBezTo>
                                <a:pt x="765" y="2843"/>
                                <a:pt x="1502" y="2843"/>
                                <a:pt x="2239" y="2843"/>
                              </a:cubicBezTo>
                              <a:cubicBezTo>
                                <a:pt x="2266" y="2843"/>
                                <a:pt x="2266" y="2843"/>
                                <a:pt x="2266" y="2816"/>
                              </a:cubicBezTo>
                              <a:cubicBezTo>
                                <a:pt x="2266" y="1886"/>
                                <a:pt x="2266" y="956"/>
                                <a:pt x="2266" y="26"/>
                              </a:cubicBezTo>
                              <a:cubicBezTo>
                                <a:pt x="2266" y="1"/>
                                <a:pt x="2266" y="1"/>
                                <a:pt x="2241" y="1"/>
                              </a:cubicBezTo>
                              <a:close/>
                              <a:moveTo>
                                <a:pt x="213" y="296"/>
                              </a:moveTo>
                              <a:cubicBezTo>
                                <a:pt x="827" y="297"/>
                                <a:pt x="1440" y="297"/>
                                <a:pt x="2054" y="297"/>
                              </a:cubicBezTo>
                              <a:cubicBezTo>
                                <a:pt x="2069" y="297"/>
                                <a:pt x="2073" y="301"/>
                                <a:pt x="2073" y="315"/>
                              </a:cubicBezTo>
                              <a:cubicBezTo>
                                <a:pt x="2072" y="408"/>
                                <a:pt x="2072" y="502"/>
                                <a:pt x="2073" y="595"/>
                              </a:cubicBezTo>
                              <a:cubicBezTo>
                                <a:pt x="2073" y="614"/>
                                <a:pt x="2068" y="619"/>
                                <a:pt x="2049" y="619"/>
                              </a:cubicBezTo>
                              <a:cubicBezTo>
                                <a:pt x="1744" y="618"/>
                                <a:pt x="1438" y="619"/>
                                <a:pt x="1133" y="619"/>
                              </a:cubicBezTo>
                              <a:cubicBezTo>
                                <a:pt x="830" y="619"/>
                                <a:pt x="527" y="619"/>
                                <a:pt x="223" y="619"/>
                              </a:cubicBezTo>
                              <a:cubicBezTo>
                                <a:pt x="194" y="619"/>
                                <a:pt x="194" y="619"/>
                                <a:pt x="194" y="589"/>
                              </a:cubicBezTo>
                              <a:cubicBezTo>
                                <a:pt x="194" y="498"/>
                                <a:pt x="195" y="407"/>
                                <a:pt x="194" y="317"/>
                              </a:cubicBezTo>
                              <a:cubicBezTo>
                                <a:pt x="194" y="303"/>
                                <a:pt x="196" y="296"/>
                                <a:pt x="213" y="296"/>
                              </a:cubicBezTo>
                              <a:close/>
                              <a:moveTo>
                                <a:pt x="194" y="964"/>
                              </a:moveTo>
                              <a:cubicBezTo>
                                <a:pt x="194" y="944"/>
                                <a:pt x="198" y="938"/>
                                <a:pt x="219" y="939"/>
                              </a:cubicBezTo>
                              <a:cubicBezTo>
                                <a:pt x="524" y="939"/>
                                <a:pt x="829" y="939"/>
                                <a:pt x="1134" y="939"/>
                              </a:cubicBezTo>
                              <a:cubicBezTo>
                                <a:pt x="1439" y="939"/>
                                <a:pt x="1743" y="939"/>
                                <a:pt x="2048" y="939"/>
                              </a:cubicBezTo>
                              <a:cubicBezTo>
                                <a:pt x="2072" y="939"/>
                                <a:pt x="2072" y="939"/>
                                <a:pt x="2072" y="964"/>
                              </a:cubicBezTo>
                              <a:cubicBezTo>
                                <a:pt x="2072" y="1055"/>
                                <a:pt x="2072" y="1146"/>
                                <a:pt x="2073" y="1237"/>
                              </a:cubicBezTo>
                              <a:cubicBezTo>
                                <a:pt x="2073" y="1256"/>
                                <a:pt x="2068" y="1261"/>
                                <a:pt x="2048" y="1261"/>
                              </a:cubicBezTo>
                              <a:cubicBezTo>
                                <a:pt x="1603" y="1261"/>
                                <a:pt x="1157" y="1261"/>
                                <a:pt x="711" y="1261"/>
                              </a:cubicBezTo>
                              <a:cubicBezTo>
                                <a:pt x="546" y="1261"/>
                                <a:pt x="381" y="1261"/>
                                <a:pt x="216" y="1261"/>
                              </a:cubicBezTo>
                              <a:cubicBezTo>
                                <a:pt x="198" y="1261"/>
                                <a:pt x="194" y="1257"/>
                                <a:pt x="194" y="1240"/>
                              </a:cubicBezTo>
                              <a:cubicBezTo>
                                <a:pt x="195" y="1148"/>
                                <a:pt x="195" y="1056"/>
                                <a:pt x="194" y="964"/>
                              </a:cubicBezTo>
                              <a:close/>
                              <a:moveTo>
                                <a:pt x="194" y="1599"/>
                              </a:moveTo>
                              <a:cubicBezTo>
                                <a:pt x="194" y="1588"/>
                                <a:pt x="195" y="1582"/>
                                <a:pt x="210" y="1582"/>
                              </a:cubicBezTo>
                              <a:cubicBezTo>
                                <a:pt x="517" y="1583"/>
                                <a:pt x="824" y="1583"/>
                                <a:pt x="1131" y="1583"/>
                              </a:cubicBezTo>
                              <a:cubicBezTo>
                                <a:pt x="1436" y="1583"/>
                                <a:pt x="1741" y="1583"/>
                                <a:pt x="2047" y="1583"/>
                              </a:cubicBezTo>
                              <a:cubicBezTo>
                                <a:pt x="2072" y="1583"/>
                                <a:pt x="2072" y="1583"/>
                                <a:pt x="2072" y="1609"/>
                              </a:cubicBezTo>
                              <a:cubicBezTo>
                                <a:pt x="2072" y="1701"/>
                                <a:pt x="2072" y="1792"/>
                                <a:pt x="2073" y="1883"/>
                              </a:cubicBezTo>
                              <a:cubicBezTo>
                                <a:pt x="2073" y="1898"/>
                                <a:pt x="2070" y="1903"/>
                                <a:pt x="2054" y="1903"/>
                              </a:cubicBezTo>
                              <a:cubicBezTo>
                                <a:pt x="1440" y="1903"/>
                                <a:pt x="826" y="1903"/>
                                <a:pt x="213" y="1903"/>
                              </a:cubicBezTo>
                              <a:cubicBezTo>
                                <a:pt x="198" y="1903"/>
                                <a:pt x="194" y="1900"/>
                                <a:pt x="194" y="1885"/>
                              </a:cubicBezTo>
                              <a:cubicBezTo>
                                <a:pt x="195" y="1790"/>
                                <a:pt x="195" y="1694"/>
                                <a:pt x="194" y="1599"/>
                              </a:cubicBezTo>
                              <a:close/>
                              <a:moveTo>
                                <a:pt x="2073" y="2523"/>
                              </a:moveTo>
                              <a:cubicBezTo>
                                <a:pt x="2073" y="2540"/>
                                <a:pt x="2070" y="2546"/>
                                <a:pt x="2052" y="2546"/>
                              </a:cubicBezTo>
                              <a:cubicBezTo>
                                <a:pt x="1439" y="2545"/>
                                <a:pt x="827" y="2545"/>
                                <a:pt x="215" y="2546"/>
                              </a:cubicBezTo>
                              <a:cubicBezTo>
                                <a:pt x="198" y="2546"/>
                                <a:pt x="194" y="2541"/>
                                <a:pt x="194" y="2525"/>
                              </a:cubicBezTo>
                              <a:cubicBezTo>
                                <a:pt x="195" y="2432"/>
                                <a:pt x="195" y="2338"/>
                                <a:pt x="194" y="2245"/>
                              </a:cubicBezTo>
                              <a:cubicBezTo>
                                <a:pt x="194" y="2228"/>
                                <a:pt x="200" y="2225"/>
                                <a:pt x="215" y="2225"/>
                              </a:cubicBezTo>
                              <a:cubicBezTo>
                                <a:pt x="522" y="2225"/>
                                <a:pt x="828" y="2225"/>
                                <a:pt x="1135" y="2225"/>
                              </a:cubicBezTo>
                              <a:cubicBezTo>
                                <a:pt x="1439" y="2225"/>
                                <a:pt x="1744" y="2225"/>
                                <a:pt x="2048" y="2225"/>
                              </a:cubicBezTo>
                              <a:cubicBezTo>
                                <a:pt x="2068" y="2225"/>
                                <a:pt x="2073" y="2230"/>
                                <a:pt x="2073" y="2249"/>
                              </a:cubicBezTo>
                              <a:cubicBezTo>
                                <a:pt x="2072" y="2341"/>
                                <a:pt x="2072" y="2432"/>
                                <a:pt x="2073" y="25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2" o:spid="_x0000_s1026" o:spt="100" style="position:absolute;left:0pt;margin-left:213.95pt;margin-top:238.65pt;height:18.7pt;width:14.4pt;z-index:251677696;mso-width-relative:page;mso-height-relative:page;" fillcolor="#000000 [3213]" filled="t" stroked="f" coordsize="2266,2843" o:gfxdata="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<v:path o:connectlocs="180862,83;2017,0;0,2088;80,118703;80,235151;2259,237490;180700,237490;182880,235234;182880,2171;180862,83;17190,24726;165770,24809;167303,26313;167303,49703;165366,51708;91440,51708;17997,51708;15656,49202;15656,26480;17190,24726;15656,80527;17674,78439;91520,78439;165286,78439;167223,80527;167303,103332;165286,105337;57382,105337;17432,105337;15656,103583;15656,80527;15656,133572;16948,132152;91278,132235;165205,132235;167223,134407;167303,157296;165770,158967;17190,158967;15656,157463;15656,133572;167303,210758;165608,212680;17351,212680;15656,210925;15656,187536;17351,185865;91601,185865;165286,185865;167303,187870;167303,21075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1695450</wp:posOffset>
                </wp:positionV>
                <wp:extent cx="215265" cy="218440"/>
                <wp:effectExtent l="0" t="0" r="0" b="0"/>
                <wp:wrapNone/>
                <wp:docPr id="7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8440"/>
                        </a:xfrm>
                        <a:custGeom>
                          <a:avLst/>
                          <a:gdLst>
                            <a:gd name="T0" fmla="*/ 1117 w 3578"/>
                            <a:gd name="T1" fmla="*/ 0 h 3609"/>
                            <a:gd name="T2" fmla="*/ 1117 w 3578"/>
                            <a:gd name="T3" fmla="*/ 0 h 3609"/>
                            <a:gd name="T4" fmla="*/ 3 w 3578"/>
                            <a:gd name="T5" fmla="*/ 1154 h 3609"/>
                            <a:gd name="T6" fmla="*/ 0 w 3578"/>
                            <a:gd name="T7" fmla="*/ 1154 h 3609"/>
                            <a:gd name="T8" fmla="*/ 0 w 3578"/>
                            <a:gd name="T9" fmla="*/ 3609 h 3609"/>
                            <a:gd name="T10" fmla="*/ 2449 w 3578"/>
                            <a:gd name="T11" fmla="*/ 3609 h 3609"/>
                            <a:gd name="T12" fmla="*/ 3577 w 3578"/>
                            <a:gd name="T13" fmla="*/ 2493 h 3609"/>
                            <a:gd name="T14" fmla="*/ 3578 w 3578"/>
                            <a:gd name="T15" fmla="*/ 2493 h 3609"/>
                            <a:gd name="T16" fmla="*/ 3578 w 3578"/>
                            <a:gd name="T17" fmla="*/ 0 h 3609"/>
                            <a:gd name="T18" fmla="*/ 1117 w 3578"/>
                            <a:gd name="T19" fmla="*/ 0 h 3609"/>
                            <a:gd name="T20" fmla="*/ 2458 w 3578"/>
                            <a:gd name="T21" fmla="*/ 3177 h 3609"/>
                            <a:gd name="T22" fmla="*/ 447 w 3578"/>
                            <a:gd name="T23" fmla="*/ 3177 h 3609"/>
                            <a:gd name="T24" fmla="*/ 447 w 3578"/>
                            <a:gd name="T25" fmla="*/ 1162 h 3609"/>
                            <a:gd name="T26" fmla="*/ 450 w 3578"/>
                            <a:gd name="T27" fmla="*/ 1162 h 3609"/>
                            <a:gd name="T28" fmla="*/ 1117 w 3578"/>
                            <a:gd name="T29" fmla="*/ 478 h 3609"/>
                            <a:gd name="T30" fmla="*/ 1117 w 3578"/>
                            <a:gd name="T31" fmla="*/ 479 h 3609"/>
                            <a:gd name="T32" fmla="*/ 3105 w 3578"/>
                            <a:gd name="T33" fmla="*/ 479 h 3609"/>
                            <a:gd name="T34" fmla="*/ 3105 w 3578"/>
                            <a:gd name="T35" fmla="*/ 2493 h 3609"/>
                            <a:gd name="T36" fmla="*/ 3106 w 3578"/>
                            <a:gd name="T37" fmla="*/ 2493 h 3609"/>
                            <a:gd name="T38" fmla="*/ 2458 w 3578"/>
                            <a:gd name="T39" fmla="*/ 3177 h 3609"/>
                            <a:gd name="T40" fmla="*/ 2458 w 3578"/>
                            <a:gd name="T41" fmla="*/ 3177 h 3609"/>
                            <a:gd name="T42" fmla="*/ 998 w 3578"/>
                            <a:gd name="T43" fmla="*/ 1103 h 3609"/>
                            <a:gd name="T44" fmla="*/ 2579 w 3578"/>
                            <a:gd name="T45" fmla="*/ 1103 h 3609"/>
                            <a:gd name="T46" fmla="*/ 2579 w 3578"/>
                            <a:gd name="T47" fmla="*/ 1546 h 3609"/>
                            <a:gd name="T48" fmla="*/ 998 w 3578"/>
                            <a:gd name="T49" fmla="*/ 1546 h 3609"/>
                            <a:gd name="T50" fmla="*/ 998 w 3578"/>
                            <a:gd name="T51" fmla="*/ 1103 h 3609"/>
                            <a:gd name="T52" fmla="*/ 998 w 3578"/>
                            <a:gd name="T53" fmla="*/ 2063 h 3609"/>
                            <a:gd name="T54" fmla="*/ 2579 w 3578"/>
                            <a:gd name="T55" fmla="*/ 2063 h 3609"/>
                            <a:gd name="T56" fmla="*/ 2579 w 3578"/>
                            <a:gd name="T57" fmla="*/ 2506 h 3609"/>
                            <a:gd name="T58" fmla="*/ 998 w 3578"/>
                            <a:gd name="T59" fmla="*/ 2506 h 3609"/>
                            <a:gd name="T60" fmla="*/ 998 w 3578"/>
                            <a:gd name="T61" fmla="*/ 2063 h 36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3578" h="3609">
                              <a:moveTo>
                                <a:pt x="1117" y="0"/>
                              </a:moveTo>
                              <a:cubicBezTo>
                                <a:pt x="1117" y="0"/>
                                <a:pt x="1117" y="0"/>
                                <a:pt x="1117" y="0"/>
                              </a:cubicBezTo>
                              <a:cubicBezTo>
                                <a:pt x="509" y="8"/>
                                <a:pt x="13" y="547"/>
                                <a:pt x="3" y="1154"/>
                              </a:cubicBezTo>
                              <a:cubicBezTo>
                                <a:pt x="0" y="1154"/>
                                <a:pt x="0" y="1154"/>
                                <a:pt x="0" y="1154"/>
                              </a:cubicBezTo>
                              <a:cubicBezTo>
                                <a:pt x="0" y="3609"/>
                                <a:pt x="0" y="3609"/>
                                <a:pt x="0" y="3609"/>
                              </a:cubicBezTo>
                              <a:cubicBezTo>
                                <a:pt x="2449" y="3609"/>
                                <a:pt x="2449" y="3609"/>
                                <a:pt x="2449" y="3609"/>
                              </a:cubicBezTo>
                              <a:cubicBezTo>
                                <a:pt x="3052" y="3596"/>
                                <a:pt x="3567" y="3097"/>
                                <a:pt x="3577" y="2493"/>
                              </a:cubicBezTo>
                              <a:cubicBezTo>
                                <a:pt x="3578" y="2493"/>
                                <a:pt x="3578" y="2493"/>
                                <a:pt x="3578" y="2493"/>
                              </a:cubicBezTo>
                              <a:cubicBezTo>
                                <a:pt x="3578" y="0"/>
                                <a:pt x="3578" y="0"/>
                                <a:pt x="3578" y="0"/>
                              </a:cubicBezTo>
                              <a:cubicBezTo>
                                <a:pt x="1117" y="0"/>
                                <a:pt x="1117" y="0"/>
                                <a:pt x="1117" y="0"/>
                              </a:cubicBezTo>
                              <a:close/>
                              <a:moveTo>
                                <a:pt x="2458" y="3177"/>
                              </a:moveTo>
                              <a:cubicBezTo>
                                <a:pt x="447" y="3177"/>
                                <a:pt x="447" y="3177"/>
                                <a:pt x="447" y="3177"/>
                              </a:cubicBezTo>
                              <a:cubicBezTo>
                                <a:pt x="447" y="1162"/>
                                <a:pt x="447" y="1162"/>
                                <a:pt x="447" y="1162"/>
                              </a:cubicBezTo>
                              <a:cubicBezTo>
                                <a:pt x="450" y="1162"/>
                                <a:pt x="450" y="1162"/>
                                <a:pt x="450" y="1162"/>
                              </a:cubicBezTo>
                              <a:cubicBezTo>
                                <a:pt x="457" y="789"/>
                                <a:pt x="743" y="480"/>
                                <a:pt x="1117" y="478"/>
                              </a:cubicBezTo>
                              <a:cubicBezTo>
                                <a:pt x="1117" y="479"/>
                                <a:pt x="1117" y="479"/>
                                <a:pt x="1117" y="479"/>
                              </a:cubicBezTo>
                              <a:cubicBezTo>
                                <a:pt x="3105" y="479"/>
                                <a:pt x="3105" y="479"/>
                                <a:pt x="3105" y="479"/>
                              </a:cubicBezTo>
                              <a:cubicBezTo>
                                <a:pt x="3105" y="2493"/>
                                <a:pt x="3105" y="2493"/>
                                <a:pt x="3105" y="2493"/>
                              </a:cubicBezTo>
                              <a:cubicBezTo>
                                <a:pt x="3106" y="2493"/>
                                <a:pt x="3106" y="2493"/>
                                <a:pt x="3106" y="2493"/>
                              </a:cubicBezTo>
                              <a:cubicBezTo>
                                <a:pt x="3096" y="2856"/>
                                <a:pt x="2820" y="3164"/>
                                <a:pt x="2458" y="3177"/>
                              </a:cubicBezTo>
                              <a:cubicBezTo>
                                <a:pt x="2458" y="3177"/>
                                <a:pt x="2458" y="3177"/>
                                <a:pt x="2458" y="3177"/>
                              </a:cubicBezTo>
                              <a:close/>
                              <a:moveTo>
                                <a:pt x="998" y="1103"/>
                              </a:moveTo>
                              <a:cubicBezTo>
                                <a:pt x="2579" y="1103"/>
                                <a:pt x="2579" y="1103"/>
                                <a:pt x="2579" y="1103"/>
                              </a:cubicBezTo>
                              <a:cubicBezTo>
                                <a:pt x="2579" y="1546"/>
                                <a:pt x="2579" y="1546"/>
                                <a:pt x="2579" y="1546"/>
                              </a:cubicBezTo>
                              <a:cubicBezTo>
                                <a:pt x="998" y="1546"/>
                                <a:pt x="998" y="1546"/>
                                <a:pt x="998" y="1546"/>
                              </a:cubicBezTo>
                              <a:cubicBezTo>
                                <a:pt x="998" y="1103"/>
                                <a:pt x="998" y="1103"/>
                                <a:pt x="998" y="1103"/>
                              </a:cubicBezTo>
                              <a:close/>
                              <a:moveTo>
                                <a:pt x="998" y="2063"/>
                              </a:moveTo>
                              <a:cubicBezTo>
                                <a:pt x="2579" y="2063"/>
                                <a:pt x="2579" y="2063"/>
                                <a:pt x="2579" y="2063"/>
                              </a:cubicBezTo>
                              <a:cubicBezTo>
                                <a:pt x="2579" y="2506"/>
                                <a:pt x="2579" y="2506"/>
                                <a:pt x="2579" y="2506"/>
                              </a:cubicBezTo>
                              <a:cubicBezTo>
                                <a:pt x="998" y="2506"/>
                                <a:pt x="998" y="2506"/>
                                <a:pt x="998" y="2506"/>
                              </a:cubicBezTo>
                              <a:cubicBezTo>
                                <a:pt x="998" y="2063"/>
                                <a:pt x="998" y="2063"/>
                                <a:pt x="998" y="20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211.5pt;margin-top:133.5pt;height:17.2pt;width:16.95pt;z-index:251691008;mso-width-relative:page;mso-height-relative:page;" fillcolor="#000000 [3213]" filled="t" stroked="f" coordsize="3578,3609" o:gfxdata="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" path="m1117,0c1117,0,1117,0,1117,0c509,8,13,547,3,1154c0,1154,0,1154,0,1154c0,3609,0,3609,0,3609c2449,3609,2449,3609,2449,3609c3052,3596,3567,3097,3577,2493c3578,2493,3578,2493,3578,2493c3578,0,3578,0,3578,0c1117,0,1117,0,1117,0xm2458,3177c447,3177,447,3177,447,3177c447,1162,447,1162,447,1162c450,1162,450,1162,450,1162c457,789,743,480,1117,478c1117,479,1117,479,1117,479c3105,479,3105,479,3105,479c3105,2493,3105,2493,3105,2493c3106,2493,3106,2493,3106,2493c3096,2856,2820,3164,2458,3177c2458,3177,2458,3177,2458,3177xm998,1103c2579,1103,2579,1103,2579,1103c2579,1546,2579,1546,2579,1546c998,1546,998,1546,998,1546c998,1103,998,1103,998,1103xm998,2063c2579,2063,2579,2063,2579,2063c2579,2506,2579,2506,2579,2506c998,2506,998,2506,998,2506c998,2063,998,2063,998,2063xe">
                <v:path o:connectlocs="67202,0;67202,0;180,69847;0,69847;0,218440;147340,218440;215204,150892;215265,150892;215265,0;67202,0;147881,192292;26893,192292;26893,70331;27073,70331;67202,28931;67202,28992;186807,28992;186807,150892;186867,150892;147881,192292;147881,192292;60043,66760;155161,66760;155161,93573;60043,93573;60043,66760;60043,124866;155161,124866;155161,151679;60043,151679;60043,124866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1628775</wp:posOffset>
                </wp:positionV>
                <wp:extent cx="1348740" cy="3460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Calibri" w:hAnsi="Calibri" w:eastAsia="Microsoft YaHei"/>
                                <w:sz w:val="32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Microsoft YaHei"/>
                                <w:sz w:val="32"/>
                                <w:szCs w:val="28"/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5.2pt;margin-top:128.25pt;height:27.25pt;width:106.2pt;z-index:251683840;mso-width-relative:page;mso-height-relative:page;" filled="f" stroked="f" coordsize="21600,21600" o:gfxdata="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iaHitgAAAALAQAADwAAAAAAAAABACAAAAAiAAAAZHJzL2Rvd25yZXYueG1sUEsBAhQAFAAAAAgA&#10;h07iQLKLVbQlAgAAK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default" w:ascii="Calibri" w:hAnsi="Calibri" w:eastAsia="Microsoft YaHei"/>
                          <w:sz w:val="32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eastAsia="Microsoft YaHei"/>
                          <w:sz w:val="32"/>
                          <w:szCs w:val="28"/>
                          <w:lang w:val="en-IN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1946275</wp:posOffset>
                </wp:positionV>
                <wp:extent cx="4194810" cy="10160"/>
                <wp:effectExtent l="0" t="4445" r="15240" b="139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4810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flip:y;margin-left:202.85pt;margin-top:153.25pt;height:0.8pt;width:330.3pt;z-index:251682816;mso-width-relative:page;mso-height-relative:page;" filled="f" stroked="t" coordsize="21600,21600" o:gfxdata="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oVcgNkAAAAMAQAADwAAAAAAAAAB&#10;ACAAAAAiAAAAZHJzL2Rvd25yZXYueG1sUEsBAhQAFAAAAAgAh07iQKLT26LWAQAAcQMAAA4AAAAA&#10;AAAAAQAgAAAAKAEAAGRycy9lMm9Eb2MueG1sUEsFBgAAAAAGAAYAWQEAAHAFAAAAAA=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posOffset>2416810</wp:posOffset>
                </wp:positionH>
                <wp:positionV relativeFrom="paragraph">
                  <wp:posOffset>2104390</wp:posOffset>
                </wp:positionV>
                <wp:extent cx="4441825" cy="79101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825" cy="791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Helvetica" w:cs="Times New Roman"/>
                                <w:i w:val="0"/>
                                <w:caps w:val="0"/>
                                <w:color w:val="444444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Highly talented individual with strong analytical skills desires to work as a</w:t>
                            </w:r>
                            <w:r>
                              <w:rPr>
                                <w:rFonts w:hint="default" w:ascii="Times New Roman" w:hAnsi="Times New Roman" w:eastAsia="Helvetica" w:cs="Times New Roman"/>
                                <w:i w:val="0"/>
                                <w:caps w:val="0"/>
                                <w:color w:val="444444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IN"/>
                              </w:rPr>
                              <w:t xml:space="preserve"> Full Stack Developer and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Responsible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web applications and managing database.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6DC9F2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instrText xml:space="preserve"> HYPERLINK "https://github.com/zafar26/bussbooking"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t>Bus Reservation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Web app to book bus seats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Flask, Python, SQLite3, HTML and CSS.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  <w:instrText xml:space="preserve"> HYPERLINK "https://github.com/zafar26/technical"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  <w:t>Javascript Tutorial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vertAlign w:val="baseline"/>
                                <w:lang w:val="en-I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Static Web Page to learn javascript.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HTML, CSS.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instrText xml:space="preserve"> HYPERLINK "https://github.com/zafar26/masjid" </w:instrTex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t>Masjid-app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Web App where we can view total income and expenditure.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Backend: Flask, Python, postgreSQL, sqlalchemy ORM.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Web Development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using diffrent languages and stacks.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Programming Languages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C, Python, Javascript.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HTML, CSS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 and Bootstrap.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Python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 using Flask.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Javascript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using React, ES6, JQuery.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SQL, ORM’S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using PostgreSQL, SQLite3, sqlalchemy, Flask-Marshmallow.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Tools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github, slack, vscode.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5" w:leftChars="0" w:hanging="425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 xml:space="preserve">Languages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pacing w:val="6"/>
                                <w:sz w:val="24"/>
                                <w:szCs w:val="24"/>
                                <w:lang w:val="en-IN"/>
                              </w:rPr>
                              <w:t>English,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90.3pt;margin-top:165.7pt;height:622.85pt;width:349.75pt;mso-position-horizontal-relative:margin;z-index:251622400;mso-width-relative:page;mso-height-relative:page;" filled="f" stroked="f" coordsize="21600,21600" o:gfxdata="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1nD0d3QAAAA0BAAAPAAAAAAAAAAEAIAAAACIAAABkcnMvZG93bnJldi54bWxQSwEC&#10;FAAUAAAACACHTuJA4Q3CzSgCAAAn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Helvetica" w:cs="Times New Roman"/>
                          <w:i w:val="0"/>
                          <w:caps w:val="0"/>
                          <w:color w:val="444444"/>
                          <w:spacing w:val="0"/>
                          <w:sz w:val="24"/>
                          <w:szCs w:val="24"/>
                          <w:shd w:val="clear" w:fill="FFFFFF"/>
                        </w:rPr>
                        <w:t>Highly talented individual with strong analytical skills desires to work as a</w:t>
                      </w:r>
                      <w:r>
                        <w:rPr>
                          <w:rFonts w:hint="default" w:ascii="Times New Roman" w:hAnsi="Times New Roman" w:eastAsia="Helvetica" w:cs="Times New Roman"/>
                          <w:i w:val="0"/>
                          <w:caps w:val="0"/>
                          <w:color w:val="444444"/>
                          <w:spacing w:val="0"/>
                          <w:sz w:val="24"/>
                          <w:szCs w:val="24"/>
                          <w:shd w:val="clear" w:fill="FFFFFF"/>
                          <w:lang w:val="en-IN"/>
                        </w:rPr>
                        <w:t xml:space="preserve"> Full Stack Developer and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</w:rPr>
                        <w:t>Responsible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</w:rPr>
                        <w:t xml:space="preserve">creating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web applications and managing database.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color w:val="6DC9F2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instrText xml:space="preserve"> HYPERLINK "https://github.com/zafar26/bussbooking"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t>Bus Reservation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Web app to book bus seats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Flask, Python, SQLite3, HTML and CSS.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  <w:instrText xml:space="preserve"> HYPERLINK "https://github.com/zafar26/technical"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  <w:t>Javascript Tutorial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vertAlign w:val="baseline"/>
                          <w:lang w:val="en-I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Static Web Page to learn javascript.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HTML, CSS.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instrText xml:space="preserve"> HYPERLINK "https://github.com/zafar26/masjid" </w:instrTex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t>Masjid-app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u w:val="none"/>
                          <w:lang w:val="en-I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Web App where we can view total income and expenditure.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Backend: Flask, Python, postgreSQL, sqlalchemy ORM.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Web Development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using diffrent languages and stacks.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Programming Languages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C, Python, Javascript.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HTML, CSS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 and Bootstrap.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Python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 using Flask.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Javascript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using React, ES6, JQuery.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SQL, ORM’S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using PostgreSQL, SQLite3, sqlalchemy, Flask-Marshmallow.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Tools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github, slack, vscode.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5" w:leftChars="0" w:hanging="425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 xml:space="preserve">Languages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pacing w:val="6"/>
                          <w:sz w:val="24"/>
                          <w:szCs w:val="24"/>
                          <w:lang w:val="en-IN"/>
                        </w:rPr>
                        <w:t>English, 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6029325</wp:posOffset>
                </wp:positionV>
                <wp:extent cx="4104005" cy="0"/>
                <wp:effectExtent l="0" t="0" r="3048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201.75pt;margin-top:474.75pt;height:0pt;width:323.15pt;z-index:251685888;mso-width-relative:page;mso-height-relative:page;" filled="f" stroked="t" coordsize="21600,21600" o:gfxdata="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cWtANkAAAAMAQAADwAAAAAAAAABACAAAAAiAAAA&#10;ZHJzL2Rvd25yZXYueG1sUEsBAhQAFAAAAAgAh07iQBp2C1nNAQAAZQMAAA4AAAAAAAAAAQAgAAAA&#10;KAEAAGRycy9lMm9Eb2MueG1sUEsFBgAAAAAGAAYAWQEAAGcFAAAAAA=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5686425</wp:posOffset>
                </wp:positionV>
                <wp:extent cx="1348740" cy="34607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230.7pt;margin-top:447.75pt;height:27.25pt;width:106.2pt;z-index:251669504;mso-width-relative:page;mso-height-relative:page;" filled="f" stroked="f" coordsize="21600,21600" o:gfxdata="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+BSY2AAAAAsBAAAPAAAAAAAAAAEAIAAAACIAAABkcnMvZG93bnJldi54bWxQSwECFAAUAAAACACH&#10;TuJAQG8xyCQCAAAo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</w:pPr>
                      <w:r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5759450</wp:posOffset>
                </wp:positionV>
                <wp:extent cx="215900" cy="212090"/>
                <wp:effectExtent l="0" t="0" r="0" b="0"/>
                <wp:wrapNone/>
                <wp:docPr id="269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2090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212.25pt;margin-top:453.5pt;height:16.7pt;width:17pt;z-index:251670528;mso-width-relative:page;mso-height-relative:page;" fillcolor="#000000 [3213]" filled="t" stroked="f" coordsize="2885,2830" o:gfxdata="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margin">
                  <wp:posOffset>-260350</wp:posOffset>
                </wp:positionH>
                <wp:positionV relativeFrom="paragraph">
                  <wp:posOffset>1962150</wp:posOffset>
                </wp:positionV>
                <wp:extent cx="2463165" cy="786003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786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 w:eastAsia="zh-CN"/>
                              </w:rPr>
                              <w:t>Mohammed Qutubuddin Zafar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360" w:firstLineChars="15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H-no:3-55,manakondur, karimnagar, telangana. 505469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918686842949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545358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qutubuddinzafar2616118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  <w:t>@mail.com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  <w:lang w:val="en-IN"/>
                              </w:rPr>
                              <w:t>CoderHive Edu Tech LLP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Full Stack Development Program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2019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  <w:lang w:val="en-IN"/>
                              </w:rPr>
                              <w:t>Jyothishmathi Institute Of Technological Sciences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Engineering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2016 - 2019.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  <w:lang w:val="en-IN"/>
                              </w:rPr>
                              <w:t>Jyothishmathi Institute Of Technological Sciences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Diploma (Polytechnic)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2013 - 2016.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  <w:lang w:val="en-IN"/>
                              </w:rPr>
                              <w:t>Huda High School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SSC (10th standard)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z w:val="24"/>
                                <w:szCs w:val="24"/>
                                <w:lang w:val="en-IN"/>
                              </w:rPr>
                              <w:t>2013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545358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0.5pt;margin-top:154.5pt;height:618.9pt;width:193.95pt;mso-position-horizontal-relative:margin;z-index:251620352;mso-width-relative:page;mso-height-relative:page;" filled="f" stroked="f" coordsize="21600,21600" o:gfxdata="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8qseLdAAAADAEAAA8AAAAAAAAAAQAgAAAAIgAAAGRycy9kb3ducmV2LnhtbFBLAQIU&#10;ABQAAAAIAIdO4kCuRT/N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  <w:t>Name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 w:eastAsia="zh-C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 w:eastAsia="zh-CN"/>
                        </w:rPr>
                        <w:t>Mohammed Qutubuddin Zafar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360" w:firstLineChars="150"/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  <w:t>Address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  <w:t>H-no:3-55,manakondur, karimnagar, telangana. 505469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  <w:t>Phone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  <w:t>918686842949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545358"/>
                          <w:sz w:val="24"/>
                          <w:szCs w:val="24"/>
                        </w:rPr>
                        <w:t>Email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  <w:t>qutubuddinzafar2616118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  <w:t>@mail.com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  <w:lang w:val="en-IN"/>
                        </w:rPr>
                        <w:t>CoderHive Edu Tech LLP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Full Stack Development Program</w:t>
                      </w:r>
                    </w:p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2019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  <w:lang w:val="en-IN"/>
                        </w:rPr>
                        <w:t>Jyothishmathi Institute Of Technological Sciences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Engineering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2016 - 2019.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  <w:lang w:val="en-IN"/>
                        </w:rPr>
                        <w:t>Jyothishmathi Institute Of Technological Sciences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Diploma (Polytechnic)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  <w:t>2013 - 2016.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  <w:lang w:val="en-IN"/>
                        </w:rPr>
                        <w:t>Huda High School</w:t>
                      </w:r>
                    </w:p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  <w:t>SSC (10th standard)</w:t>
                      </w:r>
                    </w:p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545358"/>
                          <w:sz w:val="24"/>
                          <w:szCs w:val="24"/>
                          <w:lang w:val="en-IN"/>
                        </w:rPr>
                        <w:t>2013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545358"/>
                          <w:sz w:val="28"/>
                          <w:szCs w:val="28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1974850</wp:posOffset>
                </wp:positionV>
                <wp:extent cx="2232025" cy="0"/>
                <wp:effectExtent l="0" t="0" r="355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17.25pt;margin-top:155.5pt;height:0pt;width:175.75pt;z-index:251650048;mso-width-relative:page;mso-height-relative:page;" filled="f" stroked="t" coordsize="21600,21600" o:gfxdata="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c+1ydoAAAALAQAADwAAAAAAAAABACAAAAAiAAAA&#10;ZHJzL2Rvd25yZXYueG1sUEsBAhQAFAAAAAgAh07iQEwLsC7MAQAAZQMAAA4AAAAAAAAAAQAgAAAA&#10;KQEAAGRycy9lMm9Eb2MueG1sUEsFBgAAAAAGAAYAWQEAAGcFAAAAAA=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1666875</wp:posOffset>
                </wp:positionV>
                <wp:extent cx="1380490" cy="346075"/>
                <wp:effectExtent l="0" t="0" r="0" b="0"/>
                <wp:wrapNone/>
                <wp:docPr id="10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5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.95pt;margin-top:131.25pt;height:27.25pt;width:108.7pt;z-index:251651072;mso-width-relative:page;mso-height-relative:page;" filled="f" stroked="f" coordsize="21600,21600" o:gfxdata="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kY3vdcAAAAKAQAADwAAAAAAAAABACAAAAAiAAAAZHJzL2Rvd25yZXYueG1sUEsBAhQAFAAAAAgA&#10;h07iQOt+emk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</w:pPr>
                      <w:r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1714500</wp:posOffset>
                </wp:positionV>
                <wp:extent cx="215900" cy="215900"/>
                <wp:effectExtent l="0" t="0" r="0" b="0"/>
                <wp:wrapNone/>
                <wp:docPr id="16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74 w 726"/>
                            <a:gd name="T1" fmla="*/ 625 h 730"/>
                            <a:gd name="T2" fmla="*/ 266 w 726"/>
                            <a:gd name="T3" fmla="*/ 555 h 730"/>
                            <a:gd name="T4" fmla="*/ 127 w 726"/>
                            <a:gd name="T5" fmla="*/ 311 h 730"/>
                            <a:gd name="T6" fmla="*/ 608 w 726"/>
                            <a:gd name="T7" fmla="*/ 0 h 730"/>
                            <a:gd name="T8" fmla="*/ 635 w 726"/>
                            <a:gd name="T9" fmla="*/ 538 h 730"/>
                            <a:gd name="T10" fmla="*/ 348 w 726"/>
                            <a:gd name="T11" fmla="*/ 597 h 730"/>
                            <a:gd name="T12" fmla="*/ 538 w 726"/>
                            <a:gd name="T13" fmla="*/ 269 h 730"/>
                            <a:gd name="T14" fmla="*/ 38 w 726"/>
                            <a:gd name="T15" fmla="*/ 690 h 730"/>
                            <a:gd name="T16" fmla="*/ 20 w 726"/>
                            <a:gd name="T17" fmla="*/ 647 h 730"/>
                            <a:gd name="T18" fmla="*/ 74 w 726"/>
                            <a:gd name="T19" fmla="*/ 625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6" h="730">
                              <a:moveTo>
                                <a:pt x="74" y="625"/>
                              </a:moveTo>
                              <a:cubicBezTo>
                                <a:pt x="209" y="606"/>
                                <a:pt x="266" y="555"/>
                                <a:pt x="266" y="555"/>
                              </a:cubicBezTo>
                              <a:cubicBezTo>
                                <a:pt x="266" y="555"/>
                                <a:pt x="47" y="495"/>
                                <a:pt x="127" y="311"/>
                              </a:cubicBezTo>
                              <a:cubicBezTo>
                                <a:pt x="208" y="128"/>
                                <a:pt x="490" y="134"/>
                                <a:pt x="608" y="0"/>
                              </a:cubicBezTo>
                              <a:cubicBezTo>
                                <a:pt x="608" y="0"/>
                                <a:pt x="726" y="347"/>
                                <a:pt x="635" y="538"/>
                              </a:cubicBezTo>
                              <a:cubicBezTo>
                                <a:pt x="545" y="730"/>
                                <a:pt x="373" y="631"/>
                                <a:pt x="348" y="597"/>
                              </a:cubicBezTo>
                              <a:cubicBezTo>
                                <a:pt x="409" y="538"/>
                                <a:pt x="470" y="454"/>
                                <a:pt x="538" y="269"/>
                              </a:cubicBezTo>
                              <a:cubicBezTo>
                                <a:pt x="538" y="269"/>
                                <a:pt x="297" y="723"/>
                                <a:pt x="38" y="690"/>
                              </a:cubicBezTo>
                              <a:cubicBezTo>
                                <a:pt x="0" y="685"/>
                                <a:pt x="10" y="669"/>
                                <a:pt x="20" y="647"/>
                              </a:cubicBezTo>
                              <a:cubicBezTo>
                                <a:pt x="30" y="626"/>
                                <a:pt x="74" y="625"/>
                                <a:pt x="74" y="6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9.75pt;margin-top:135pt;height:17pt;width:17pt;z-index:251652096;mso-width-relative:page;mso-height-relative:page;" fillcolor="#000000 [3213]" filled="t" stroked="f" coordsize="726,730" o:gfxdata="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nsQFZ9sAAAAKAQAADwAAAAAAAAABACAAAAAiAAAAZHJzL2Rvd25yZXYueG1sUEsBAhQA&#10;FAAAAAgAh07iQPf/LLHwAwAAZQwAAA4AAAAAAAAAAQAgAAAAKgEAAGRycy9lMm9Eb2MueG1sUEsF&#10;BgAAAAAGAAYAWQEAAIwHAAAAAA==&#10;" path="m74,625c209,606,266,555,266,555c266,555,47,495,127,311c208,128,490,134,608,0c608,0,726,347,635,538c545,730,373,631,348,597c409,538,470,454,538,269c538,269,297,723,38,690c0,685,10,669,20,647c30,626,74,625,74,625xe">
                <v:path o:connectlocs="22006,184845;79103,164143;37767,91979;180808,0;188838,159115;103489,176564;159992,79557;11300,204069;5947,191352;22006,18484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YaHei" w:hAnsi="Microsoft YaHei" w:eastAsia="Microsoft YaHei"/>
          <w:lang w:val="en-IN"/>
        </w:rPr>
        <w:t xml:space="preserve">       </w:t>
      </w:r>
      <w:r>
        <w:rPr>
          <w:rFonts w:ascii="Microsoft YaHei" w:hAnsi="Microsoft YaHei" w:eastAsia="Microsoft YaHei"/>
        </w:rPr>
        <w:drawing>
          <wp:inline distT="0" distB="0" distL="114300" distR="114300">
            <wp:extent cx="1297940" cy="1361440"/>
            <wp:effectExtent l="0" t="0" r="16510" b="10160"/>
            <wp:docPr id="9" name="Picture 9" descr="zaf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zaf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1517650</wp:posOffset>
                </wp:positionV>
                <wp:extent cx="70199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7.5pt;margin-top:119.5pt;height:0pt;width:552.75pt;z-index:251617280;mso-width-relative:page;mso-height-relative:page;" filled="f" stroked="t" coordsize="21600,21600" o:gfxdata="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6fEkM1wAAAAwBAAAPAAAAAAAAAAEAIAAAACIAAABkcnMv&#10;ZG93bnJldi54bWxQSwECFAAUAAAACACHTuJAZqLZtcsBAABlAwAADgAAAAAAAAABACAAAAAmAQAA&#10;ZHJzL2Uyb0RvYy54bWxQSwUGAAAAAAYABgBZAQAAYwUAAAAA&#10;">
                <v:fill on="f" focussize="0,0"/>
                <v:stroke weight="1.5pt" color="#0070C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-6350</wp:posOffset>
                </wp:positionV>
                <wp:extent cx="0" cy="125984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92.5pt;margin-top:-0.5pt;height:99.2pt;width:0pt;z-index:251618304;mso-width-relative:page;mso-height-relative:page;" filled="f" stroked="t" coordsize="21600,21600" o:gfxdata="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dNR7tUAAAAKAQAADwAAAAAAAAABACAAAAAiAAAAZHJzL2Rv&#10;d25yZXYueG1sUEsBAhQAFAAAAAgAh07iQAxrk5vLAQAAZQMAAA4AAAAAAAAAAQAgAAAAJAEAAGRy&#10;cy9lMm9Eb2MueG1sUEsFBgAAAAAGAAYAWQEAAGEFAAAAAA==&#10;">
                <v:fill on="f" focussize="0,0"/>
                <v:stroke weight="1.5pt" color="#0070C0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2989"/>
    <w:multiLevelType w:val="singleLevel"/>
    <w:tmpl w:val="BEB0298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DD8BF3"/>
    <w:multiLevelType w:val="singleLevel"/>
    <w:tmpl w:val="C2DD8BF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85997AC"/>
    <w:multiLevelType w:val="singleLevel"/>
    <w:tmpl w:val="085997A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CF099BA"/>
    <w:multiLevelType w:val="singleLevel"/>
    <w:tmpl w:val="1CF099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D725214"/>
    <w:multiLevelType w:val="singleLevel"/>
    <w:tmpl w:val="6D72521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3635E"/>
    <w:rsid w:val="0000012B"/>
    <w:rsid w:val="00021134"/>
    <w:rsid w:val="0003719F"/>
    <w:rsid w:val="0005179A"/>
    <w:rsid w:val="000873F5"/>
    <w:rsid w:val="00154798"/>
    <w:rsid w:val="00170D12"/>
    <w:rsid w:val="00182584"/>
    <w:rsid w:val="001B60C0"/>
    <w:rsid w:val="001D0B41"/>
    <w:rsid w:val="00232F53"/>
    <w:rsid w:val="00292939"/>
    <w:rsid w:val="00393A50"/>
    <w:rsid w:val="003E0C00"/>
    <w:rsid w:val="003E6596"/>
    <w:rsid w:val="003F0ADA"/>
    <w:rsid w:val="00470F07"/>
    <w:rsid w:val="00582830"/>
    <w:rsid w:val="005B26D9"/>
    <w:rsid w:val="00646EA4"/>
    <w:rsid w:val="00682B4D"/>
    <w:rsid w:val="00706689"/>
    <w:rsid w:val="00747B51"/>
    <w:rsid w:val="00771C52"/>
    <w:rsid w:val="007E1699"/>
    <w:rsid w:val="00843EFF"/>
    <w:rsid w:val="008A574F"/>
    <w:rsid w:val="009475C5"/>
    <w:rsid w:val="00A55EAD"/>
    <w:rsid w:val="00AF67A8"/>
    <w:rsid w:val="00B4273B"/>
    <w:rsid w:val="00B50ED4"/>
    <w:rsid w:val="00BE0F79"/>
    <w:rsid w:val="00C3419B"/>
    <w:rsid w:val="00C94E5C"/>
    <w:rsid w:val="00CE04F9"/>
    <w:rsid w:val="00D24176"/>
    <w:rsid w:val="00D62CEF"/>
    <w:rsid w:val="00ED57B4"/>
    <w:rsid w:val="00F23835"/>
    <w:rsid w:val="00F44EBB"/>
    <w:rsid w:val="00F51FD1"/>
    <w:rsid w:val="00F70D4B"/>
    <w:rsid w:val="00F85BDB"/>
    <w:rsid w:val="00FB73C4"/>
    <w:rsid w:val="011964C0"/>
    <w:rsid w:val="088A5190"/>
    <w:rsid w:val="0E626982"/>
    <w:rsid w:val="122D43C0"/>
    <w:rsid w:val="1659466A"/>
    <w:rsid w:val="1C817B75"/>
    <w:rsid w:val="248D227A"/>
    <w:rsid w:val="24F5617D"/>
    <w:rsid w:val="2792229B"/>
    <w:rsid w:val="28C00E23"/>
    <w:rsid w:val="29F84DD4"/>
    <w:rsid w:val="2D4F4635"/>
    <w:rsid w:val="30F433A7"/>
    <w:rsid w:val="37FF1B0F"/>
    <w:rsid w:val="3B3223C5"/>
    <w:rsid w:val="3FE775A7"/>
    <w:rsid w:val="41960284"/>
    <w:rsid w:val="4654132F"/>
    <w:rsid w:val="4A83635E"/>
    <w:rsid w:val="51E11D1B"/>
    <w:rsid w:val="591D7481"/>
    <w:rsid w:val="5A7A06EB"/>
    <w:rsid w:val="5A8461F2"/>
    <w:rsid w:val="5F8906A6"/>
    <w:rsid w:val="672D3C5A"/>
    <w:rsid w:val="69605E3A"/>
    <w:rsid w:val="6EE43DB0"/>
    <w:rsid w:val="6F471993"/>
    <w:rsid w:val="71C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far\AppData\Roaming\kingsoft\office6\templates\download\be9cbc0b38c84e74b703c87df3f083c2\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Resume.docx</Template>
  <Pages>1</Pages>
  <Words>0</Words>
  <Characters>0</Characters>
  <Lines>1</Lines>
  <Paragraphs>1</Paragraphs>
  <TotalTime>8</TotalTime>
  <ScaleCrop>false</ScaleCrop>
  <LinksUpToDate>false</LinksUpToDate>
  <CharactersWithSpaces>7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2019-08-07T05:15:00Z</dcterms:created>
  <dc:creator>zafar</dc:creator>
  <cp:lastModifiedBy>Mohd Zafar</cp:lastModifiedBy>
  <dcterms:modified xsi:type="dcterms:W3CDTF">2019-08-07T14:45:57Z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